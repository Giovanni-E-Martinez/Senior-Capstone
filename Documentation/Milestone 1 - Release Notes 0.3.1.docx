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1719" w14:textId="77777777" w:rsidR="009648E8" w:rsidRDefault="009648E8" w:rsidP="009648E8">
      <w:pPr>
        <w:jc w:val="center"/>
        <w:rPr>
          <w:sz w:val="36"/>
          <w:szCs w:val="36"/>
        </w:rPr>
      </w:pPr>
    </w:p>
    <w:p w14:paraId="12DE05AF" w14:textId="77777777" w:rsidR="009648E8" w:rsidRDefault="009648E8" w:rsidP="009648E8">
      <w:pPr>
        <w:jc w:val="center"/>
        <w:rPr>
          <w:sz w:val="36"/>
          <w:szCs w:val="36"/>
        </w:rPr>
      </w:pPr>
    </w:p>
    <w:p w14:paraId="6A8CB7C1" w14:textId="77777777" w:rsidR="009648E8" w:rsidRDefault="009648E8" w:rsidP="009648E8">
      <w:pPr>
        <w:jc w:val="center"/>
        <w:rPr>
          <w:sz w:val="36"/>
          <w:szCs w:val="36"/>
        </w:rPr>
      </w:pPr>
    </w:p>
    <w:p w14:paraId="33725542" w14:textId="77777777" w:rsidR="009648E8" w:rsidRDefault="009648E8" w:rsidP="009648E8">
      <w:pPr>
        <w:jc w:val="center"/>
        <w:rPr>
          <w:sz w:val="36"/>
          <w:szCs w:val="36"/>
        </w:rPr>
      </w:pPr>
    </w:p>
    <w:p w14:paraId="443D9F44" w14:textId="77777777" w:rsidR="009648E8" w:rsidRDefault="009648E8" w:rsidP="009648E8">
      <w:pPr>
        <w:jc w:val="center"/>
        <w:rPr>
          <w:sz w:val="36"/>
          <w:szCs w:val="36"/>
        </w:rPr>
      </w:pPr>
    </w:p>
    <w:p w14:paraId="0B13C8D3" w14:textId="77777777" w:rsidR="009648E8" w:rsidRDefault="009648E8" w:rsidP="009648E8">
      <w:pPr>
        <w:jc w:val="center"/>
        <w:rPr>
          <w:sz w:val="36"/>
          <w:szCs w:val="36"/>
        </w:rPr>
      </w:pPr>
    </w:p>
    <w:p w14:paraId="5CD2BD46" w14:textId="77777777" w:rsidR="006362B5" w:rsidRPr="006362B5" w:rsidRDefault="006362B5" w:rsidP="006362B5">
      <w:pPr>
        <w:pStyle w:val="ListParagraph"/>
        <w:spacing w:line="480" w:lineRule="auto"/>
        <w:jc w:val="center"/>
        <w:rPr>
          <w:rFonts w:asciiTheme="minorBidi" w:hAnsiTheme="minorBidi"/>
        </w:rPr>
      </w:pPr>
      <w:proofErr w:type="spellStart"/>
      <w:r w:rsidRPr="006362B5">
        <w:rPr>
          <w:rFonts w:asciiTheme="minorBidi" w:hAnsiTheme="minorBidi"/>
        </w:rPr>
        <w:t>Gate:Crash</w:t>
      </w:r>
      <w:proofErr w:type="spellEnd"/>
    </w:p>
    <w:p w14:paraId="1BB40E48" w14:textId="77777777" w:rsidR="006362B5" w:rsidRPr="006362B5" w:rsidRDefault="006362B5" w:rsidP="006362B5">
      <w:pPr>
        <w:pStyle w:val="ListParagraph"/>
        <w:spacing w:line="480" w:lineRule="auto"/>
        <w:jc w:val="center"/>
        <w:rPr>
          <w:rFonts w:asciiTheme="minorBidi" w:hAnsiTheme="minorBidi"/>
        </w:rPr>
      </w:pPr>
      <w:r w:rsidRPr="006362B5">
        <w:rPr>
          <w:rFonts w:asciiTheme="minorBidi" w:hAnsiTheme="minorBidi"/>
        </w:rPr>
        <w:t>Giovanni E. Martinez</w:t>
      </w:r>
    </w:p>
    <w:p w14:paraId="6594B08D" w14:textId="60922E0E" w:rsidR="006362B5" w:rsidRPr="006362B5" w:rsidRDefault="006362B5" w:rsidP="006362B5">
      <w:pPr>
        <w:pStyle w:val="ListParagraph"/>
        <w:spacing w:line="480" w:lineRule="auto"/>
        <w:jc w:val="center"/>
        <w:rPr>
          <w:rFonts w:asciiTheme="minorBidi" w:hAnsiTheme="minorBidi"/>
        </w:rPr>
      </w:pPr>
      <w:r w:rsidRPr="006362B5">
        <w:rPr>
          <w:rFonts w:asciiTheme="minorBidi" w:hAnsiTheme="minorBidi"/>
        </w:rPr>
        <w:t>CST-45</w:t>
      </w:r>
      <w:r w:rsidR="00D370BF">
        <w:rPr>
          <w:rFonts w:asciiTheme="minorBidi" w:hAnsiTheme="minorBidi"/>
        </w:rPr>
        <w:t>2</w:t>
      </w:r>
      <w:r w:rsidRPr="006362B5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Development Release Notes</w:t>
      </w:r>
    </w:p>
    <w:p w14:paraId="14460D9B" w14:textId="77777777" w:rsidR="006362B5" w:rsidRPr="006362B5" w:rsidRDefault="006362B5" w:rsidP="006362B5">
      <w:pPr>
        <w:pStyle w:val="ListParagraph"/>
        <w:spacing w:line="480" w:lineRule="auto"/>
        <w:jc w:val="center"/>
        <w:rPr>
          <w:rFonts w:asciiTheme="minorBidi" w:hAnsiTheme="minorBidi"/>
        </w:rPr>
      </w:pPr>
      <w:r w:rsidRPr="006362B5">
        <w:rPr>
          <w:rFonts w:asciiTheme="minorBidi" w:hAnsiTheme="minorBidi"/>
        </w:rPr>
        <w:t>Grand Canyon University</w:t>
      </w:r>
    </w:p>
    <w:p w14:paraId="5E84BADD" w14:textId="77777777" w:rsidR="006362B5" w:rsidRPr="006362B5" w:rsidRDefault="006362B5" w:rsidP="006362B5">
      <w:pPr>
        <w:pStyle w:val="ListParagraph"/>
        <w:spacing w:line="480" w:lineRule="auto"/>
        <w:jc w:val="center"/>
        <w:rPr>
          <w:rFonts w:asciiTheme="minorBidi" w:hAnsiTheme="minorBidi"/>
        </w:rPr>
      </w:pPr>
      <w:r w:rsidRPr="006362B5">
        <w:rPr>
          <w:rFonts w:asciiTheme="minorBidi" w:hAnsiTheme="minorBidi"/>
        </w:rPr>
        <w:t xml:space="preserve">Instructor: Professor Mark </w:t>
      </w:r>
      <w:proofErr w:type="spellStart"/>
      <w:r w:rsidRPr="006362B5">
        <w:rPr>
          <w:rFonts w:asciiTheme="minorBidi" w:hAnsiTheme="minorBidi"/>
        </w:rPr>
        <w:t>Reha</w:t>
      </w:r>
      <w:proofErr w:type="spellEnd"/>
    </w:p>
    <w:p w14:paraId="25019C09" w14:textId="41B4ACFF" w:rsidR="006362B5" w:rsidRPr="006362B5" w:rsidRDefault="006362B5" w:rsidP="006362B5">
      <w:pPr>
        <w:pStyle w:val="ListParagraph"/>
        <w:spacing w:line="480" w:lineRule="auto"/>
        <w:jc w:val="center"/>
        <w:rPr>
          <w:rFonts w:asciiTheme="minorBidi" w:hAnsiTheme="minorBidi"/>
        </w:rPr>
      </w:pPr>
      <w:r w:rsidRPr="006362B5">
        <w:rPr>
          <w:rFonts w:asciiTheme="minorBidi" w:hAnsiTheme="minorBidi"/>
        </w:rPr>
        <w:t>Revision: 1.</w:t>
      </w:r>
      <w:r w:rsidR="00D370BF">
        <w:rPr>
          <w:rFonts w:asciiTheme="minorBidi" w:hAnsiTheme="minorBidi"/>
        </w:rPr>
        <w:t>2</w:t>
      </w:r>
      <w:r w:rsidRPr="006362B5">
        <w:rPr>
          <w:rFonts w:asciiTheme="minorBidi" w:hAnsiTheme="minorBidi"/>
        </w:rPr>
        <w:t>.0</w:t>
      </w:r>
    </w:p>
    <w:p w14:paraId="49CBC063" w14:textId="20C17404" w:rsidR="006362B5" w:rsidRPr="006362B5" w:rsidRDefault="006362B5" w:rsidP="006362B5">
      <w:pPr>
        <w:pStyle w:val="ListParagraph"/>
        <w:spacing w:line="480" w:lineRule="auto"/>
        <w:jc w:val="center"/>
        <w:rPr>
          <w:rFonts w:asciiTheme="minorBidi" w:hAnsiTheme="minorBidi"/>
        </w:rPr>
      </w:pPr>
      <w:r w:rsidRPr="006362B5">
        <w:rPr>
          <w:rFonts w:asciiTheme="minorBidi" w:hAnsiTheme="minorBidi"/>
        </w:rPr>
        <w:t xml:space="preserve">Date: </w:t>
      </w:r>
      <w:r>
        <w:rPr>
          <w:rFonts w:asciiTheme="minorBidi" w:hAnsiTheme="minorBidi"/>
        </w:rPr>
        <w:t>2</w:t>
      </w:r>
      <w:r w:rsidRPr="006362B5">
        <w:rPr>
          <w:rFonts w:asciiTheme="minorBidi" w:hAnsiTheme="minorBidi"/>
        </w:rPr>
        <w:t>/1</w:t>
      </w:r>
      <w:r w:rsidR="00D370BF">
        <w:rPr>
          <w:rFonts w:asciiTheme="minorBidi" w:hAnsiTheme="minorBidi"/>
        </w:rPr>
        <w:t>2</w:t>
      </w:r>
      <w:r w:rsidRPr="006362B5">
        <w:rPr>
          <w:rFonts w:asciiTheme="minorBidi" w:hAnsiTheme="minorBidi"/>
        </w:rPr>
        <w:t>/202</w:t>
      </w:r>
      <w:r w:rsidR="00D370BF">
        <w:rPr>
          <w:rFonts w:asciiTheme="minorBidi" w:hAnsiTheme="minorBidi"/>
        </w:rPr>
        <w:t>3</w:t>
      </w:r>
    </w:p>
    <w:p w14:paraId="6EA26C1D" w14:textId="281BFED3" w:rsidR="006362B5" w:rsidRDefault="006362B5">
      <w:pPr>
        <w:spacing w:after="160" w:line="259" w:lineRule="auto"/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550BA52A" w14:textId="787AF866" w:rsidR="00DA6FCD" w:rsidRDefault="006362B5" w:rsidP="00986C99">
      <w:pPr>
        <w:spacing w:line="276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Summary:</w:t>
      </w:r>
    </w:p>
    <w:p w14:paraId="2098489C" w14:textId="1C64EB08" w:rsidR="006362B5" w:rsidRDefault="006362B5" w:rsidP="00986C99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ab/>
        <w:t>This code release focused on</w:t>
      </w:r>
      <w:r w:rsidR="0041173C">
        <w:rPr>
          <w:rFonts w:asciiTheme="minorBidi" w:hAnsiTheme="minorBidi"/>
        </w:rPr>
        <w:t xml:space="preserve"> revamping the random map generation of the game and restructuring the visuals of the game to be orthographic </w:t>
      </w:r>
      <w:r w:rsidR="002915BC">
        <w:rPr>
          <w:rFonts w:asciiTheme="minorBidi" w:hAnsiTheme="minorBidi"/>
        </w:rPr>
        <w:t xml:space="preserve">instead of isometric. This code release also saw the development and incorporation of the player movement and combat input, as well as the first stages of the </w:t>
      </w:r>
      <w:r w:rsidR="006E0DEC">
        <w:rPr>
          <w:rFonts w:asciiTheme="minorBidi" w:hAnsiTheme="minorBidi"/>
        </w:rPr>
        <w:t>enemy context steering AI</w:t>
      </w:r>
      <w:r>
        <w:rPr>
          <w:rFonts w:asciiTheme="minorBidi" w:hAnsiTheme="minorBidi"/>
        </w:rPr>
        <w:t xml:space="preserve">. The release implements </w:t>
      </w:r>
      <w:r w:rsidR="006E0DEC">
        <w:rPr>
          <w:rFonts w:asciiTheme="minorBidi" w:hAnsiTheme="minorBidi"/>
        </w:rPr>
        <w:t xml:space="preserve">an orthographic </w:t>
      </w:r>
      <w:proofErr w:type="spellStart"/>
      <w:r w:rsidR="006E0DEC">
        <w:rPr>
          <w:rFonts w:asciiTheme="minorBidi" w:hAnsiTheme="minorBidi"/>
        </w:rPr>
        <w:t>tilemap</w:t>
      </w:r>
      <w:proofErr w:type="spellEnd"/>
      <w:r w:rsidR="006E0DEC">
        <w:rPr>
          <w:rFonts w:asciiTheme="minorBidi" w:hAnsiTheme="minorBidi"/>
        </w:rPr>
        <w:t xml:space="preserve"> using a </w:t>
      </w:r>
      <w:r w:rsidR="00E456FF">
        <w:rPr>
          <w:rFonts w:asciiTheme="minorBidi" w:hAnsiTheme="minorBidi"/>
        </w:rPr>
        <w:t>z-as-y sorting axis</w:t>
      </w:r>
      <w:r w:rsidR="00427A99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Development implemented the </w:t>
      </w:r>
      <w:r w:rsidR="00427A99">
        <w:rPr>
          <w:rFonts w:asciiTheme="minorBidi" w:hAnsiTheme="minorBidi"/>
        </w:rPr>
        <w:t>improved</w:t>
      </w:r>
      <w:r>
        <w:rPr>
          <w:rFonts w:asciiTheme="minorBidi" w:hAnsiTheme="minorBidi"/>
        </w:rPr>
        <w:t xml:space="preserve"> </w:t>
      </w:r>
      <w:r w:rsidR="00712D58">
        <w:rPr>
          <w:rFonts w:asciiTheme="minorBidi" w:hAnsiTheme="minorBidi"/>
        </w:rPr>
        <w:t>“</w:t>
      </w:r>
      <w:proofErr w:type="spellStart"/>
      <w:r w:rsidR="00427A99">
        <w:rPr>
          <w:rFonts w:asciiTheme="minorBidi" w:hAnsiTheme="minorBidi"/>
        </w:rPr>
        <w:t>Dungeon</w:t>
      </w:r>
      <w:r>
        <w:rPr>
          <w:rFonts w:asciiTheme="minorBidi" w:hAnsiTheme="minorBidi"/>
        </w:rPr>
        <w:t>Generat</w:t>
      </w:r>
      <w:r w:rsidR="00427A99">
        <w:rPr>
          <w:rFonts w:asciiTheme="minorBidi" w:hAnsiTheme="minorBidi"/>
        </w:rPr>
        <w:t>or</w:t>
      </w:r>
      <w:proofErr w:type="spellEnd"/>
      <w:r w:rsidR="00712D58">
        <w:rPr>
          <w:rFonts w:asciiTheme="minorBidi" w:hAnsiTheme="minorBidi"/>
        </w:rPr>
        <w:t>”</w:t>
      </w:r>
      <w:r>
        <w:rPr>
          <w:rFonts w:asciiTheme="minorBidi" w:hAnsiTheme="minorBidi"/>
        </w:rPr>
        <w:t xml:space="preserve"> script and the </w:t>
      </w:r>
      <w:r w:rsidR="00712D58">
        <w:rPr>
          <w:rFonts w:asciiTheme="minorBidi" w:hAnsiTheme="minorBidi"/>
        </w:rPr>
        <w:t>“</w:t>
      </w:r>
      <w:proofErr w:type="spellStart"/>
      <w:r>
        <w:rPr>
          <w:rFonts w:asciiTheme="minorBidi" w:hAnsiTheme="minorBidi"/>
        </w:rPr>
        <w:t>TileMap</w:t>
      </w:r>
      <w:r w:rsidR="00FB10F5">
        <w:rPr>
          <w:rFonts w:asciiTheme="minorBidi" w:hAnsiTheme="minorBidi"/>
        </w:rPr>
        <w:t>Painter</w:t>
      </w:r>
      <w:proofErr w:type="spellEnd"/>
      <w:r w:rsidR="00712D58">
        <w:rPr>
          <w:rFonts w:asciiTheme="minorBidi" w:hAnsiTheme="minorBidi"/>
        </w:rPr>
        <w:t>”</w:t>
      </w:r>
      <w:r>
        <w:rPr>
          <w:rFonts w:asciiTheme="minorBidi" w:hAnsiTheme="minorBidi"/>
        </w:rPr>
        <w:t xml:space="preserve"> script that provide the path for the random map </w:t>
      </w:r>
      <w:r w:rsidR="00EC2D8C">
        <w:rPr>
          <w:rFonts w:asciiTheme="minorBidi" w:hAnsiTheme="minorBidi"/>
        </w:rPr>
        <w:t>generation and</w:t>
      </w:r>
      <w:r>
        <w:rPr>
          <w:rFonts w:asciiTheme="minorBidi" w:hAnsiTheme="minorBidi"/>
        </w:rPr>
        <w:t xml:space="preserve"> draw the proper terrain onto the map respectively. This code drop also includes the </w:t>
      </w:r>
      <w:r w:rsidR="00FB10F5">
        <w:rPr>
          <w:rFonts w:asciiTheme="minorBidi" w:hAnsiTheme="minorBidi"/>
        </w:rPr>
        <w:t>improved</w:t>
      </w:r>
      <w:r>
        <w:rPr>
          <w:rFonts w:asciiTheme="minorBidi" w:hAnsiTheme="minorBidi"/>
        </w:rPr>
        <w:t xml:space="preserve"> primary assets that are to be used for the generation of the map, including grass, </w:t>
      </w:r>
      <w:r w:rsidR="00FB10F5">
        <w:rPr>
          <w:rFonts w:asciiTheme="minorBidi" w:hAnsiTheme="minorBidi"/>
        </w:rPr>
        <w:t>and wall rule tiles that are able to automatically adjust the displayed tile based on their position relative to their neighboring tiles</w:t>
      </w:r>
      <w:r>
        <w:rPr>
          <w:rFonts w:asciiTheme="minorBidi" w:hAnsiTheme="minorBidi"/>
        </w:rPr>
        <w:t xml:space="preserve">. </w:t>
      </w:r>
      <w:r w:rsidR="00FB10F5">
        <w:rPr>
          <w:rFonts w:asciiTheme="minorBidi" w:hAnsiTheme="minorBidi"/>
        </w:rPr>
        <w:t>Finally this code drop includes the initial stages of the</w:t>
      </w:r>
      <w:r w:rsidR="0048134D">
        <w:rPr>
          <w:rFonts w:asciiTheme="minorBidi" w:hAnsiTheme="minorBidi"/>
        </w:rPr>
        <w:t xml:space="preserve"> Context Steering</w:t>
      </w:r>
      <w:r w:rsidR="00FB10F5">
        <w:rPr>
          <w:rFonts w:asciiTheme="minorBidi" w:hAnsiTheme="minorBidi"/>
        </w:rPr>
        <w:t xml:space="preserve"> </w:t>
      </w:r>
      <w:r w:rsidR="0048134D">
        <w:rPr>
          <w:rFonts w:asciiTheme="minorBidi" w:hAnsiTheme="minorBidi"/>
        </w:rPr>
        <w:t xml:space="preserve">enemy AI (artificial intelligence). These scripts are the </w:t>
      </w:r>
      <w:r w:rsidR="00712D58">
        <w:rPr>
          <w:rFonts w:asciiTheme="minorBidi" w:hAnsiTheme="minorBidi"/>
        </w:rPr>
        <w:t>“</w:t>
      </w:r>
      <w:proofErr w:type="spellStart"/>
      <w:r w:rsidR="006419A0">
        <w:rPr>
          <w:rFonts w:asciiTheme="minorBidi" w:hAnsiTheme="minorBidi"/>
        </w:rPr>
        <w:t>AIData</w:t>
      </w:r>
      <w:proofErr w:type="spellEnd"/>
      <w:r w:rsidR="00712D58">
        <w:rPr>
          <w:rFonts w:asciiTheme="minorBidi" w:hAnsiTheme="minorBidi"/>
        </w:rPr>
        <w:t>”</w:t>
      </w:r>
      <w:r w:rsidR="006419A0">
        <w:rPr>
          <w:rFonts w:asciiTheme="minorBidi" w:hAnsiTheme="minorBidi"/>
        </w:rPr>
        <w:t xml:space="preserve"> script, for containing the colliders that are detected by the AI, the Detector abstract class script, that defines a </w:t>
      </w:r>
      <w:r w:rsidR="00712D58">
        <w:rPr>
          <w:rFonts w:asciiTheme="minorBidi" w:hAnsiTheme="minorBidi"/>
        </w:rPr>
        <w:t>“</w:t>
      </w:r>
      <w:r w:rsidR="006419A0">
        <w:rPr>
          <w:rFonts w:asciiTheme="minorBidi" w:hAnsiTheme="minorBidi"/>
        </w:rPr>
        <w:t>Detect(</w:t>
      </w:r>
      <w:proofErr w:type="spellStart"/>
      <w:r w:rsidR="006419A0">
        <w:rPr>
          <w:rFonts w:asciiTheme="minorBidi" w:hAnsiTheme="minorBidi"/>
        </w:rPr>
        <w:t>AIData</w:t>
      </w:r>
      <w:proofErr w:type="spellEnd"/>
      <w:r w:rsidR="006419A0">
        <w:rPr>
          <w:rFonts w:asciiTheme="minorBidi" w:hAnsiTheme="minorBidi"/>
        </w:rPr>
        <w:t xml:space="preserve"> </w:t>
      </w:r>
      <w:proofErr w:type="spellStart"/>
      <w:r w:rsidR="006419A0">
        <w:rPr>
          <w:rFonts w:asciiTheme="minorBidi" w:hAnsiTheme="minorBidi"/>
        </w:rPr>
        <w:t>aiData</w:t>
      </w:r>
      <w:proofErr w:type="spellEnd"/>
      <w:r w:rsidR="006419A0">
        <w:rPr>
          <w:rFonts w:asciiTheme="minorBidi" w:hAnsiTheme="minorBidi"/>
        </w:rPr>
        <w:t>)</w:t>
      </w:r>
      <w:r w:rsidR="00712D58">
        <w:rPr>
          <w:rFonts w:asciiTheme="minorBidi" w:hAnsiTheme="minorBidi"/>
        </w:rPr>
        <w:t>”</w:t>
      </w:r>
      <w:r w:rsidR="006419A0">
        <w:rPr>
          <w:rFonts w:asciiTheme="minorBidi" w:hAnsiTheme="minorBidi"/>
        </w:rPr>
        <w:t xml:space="preserve"> class for use for it’s</w:t>
      </w:r>
      <w:r w:rsidR="00F028FC">
        <w:rPr>
          <w:rFonts w:asciiTheme="minorBidi" w:hAnsiTheme="minorBidi"/>
        </w:rPr>
        <w:t xml:space="preserve"> inheritor scripts, the </w:t>
      </w:r>
      <w:r w:rsidR="00712D58">
        <w:rPr>
          <w:rFonts w:asciiTheme="minorBidi" w:hAnsiTheme="minorBidi"/>
        </w:rPr>
        <w:t>“</w:t>
      </w:r>
      <w:proofErr w:type="spellStart"/>
      <w:r w:rsidR="00F028FC">
        <w:rPr>
          <w:rFonts w:asciiTheme="minorBidi" w:hAnsiTheme="minorBidi"/>
        </w:rPr>
        <w:t>ObstacleDetector</w:t>
      </w:r>
      <w:proofErr w:type="spellEnd"/>
      <w:r w:rsidR="00712D58">
        <w:rPr>
          <w:rFonts w:asciiTheme="minorBidi" w:hAnsiTheme="minorBidi"/>
        </w:rPr>
        <w:t>”</w:t>
      </w:r>
      <w:r w:rsidR="00F028FC">
        <w:rPr>
          <w:rFonts w:asciiTheme="minorBidi" w:hAnsiTheme="minorBidi"/>
        </w:rPr>
        <w:t xml:space="preserve"> and </w:t>
      </w:r>
      <w:r w:rsidR="00712D58">
        <w:rPr>
          <w:rFonts w:asciiTheme="minorBidi" w:hAnsiTheme="minorBidi"/>
        </w:rPr>
        <w:t>“</w:t>
      </w:r>
      <w:proofErr w:type="spellStart"/>
      <w:r w:rsidR="00F028FC">
        <w:rPr>
          <w:rFonts w:asciiTheme="minorBidi" w:hAnsiTheme="minorBidi"/>
        </w:rPr>
        <w:t>TargetDetector</w:t>
      </w:r>
      <w:proofErr w:type="spellEnd"/>
      <w:r w:rsidR="00712D58">
        <w:rPr>
          <w:rFonts w:asciiTheme="minorBidi" w:hAnsiTheme="minorBidi"/>
        </w:rPr>
        <w:t>”</w:t>
      </w:r>
      <w:r w:rsidR="00F028FC">
        <w:rPr>
          <w:rFonts w:asciiTheme="minorBidi" w:hAnsiTheme="minorBidi"/>
        </w:rPr>
        <w:t xml:space="preserve"> scripts that are used to detect the obstacles and player </w:t>
      </w:r>
      <w:r w:rsidR="00955ED9">
        <w:rPr>
          <w:rFonts w:asciiTheme="minorBidi" w:hAnsiTheme="minorBidi"/>
        </w:rPr>
        <w:t xml:space="preserve">respectively, and finally the </w:t>
      </w:r>
      <w:r w:rsidR="00712D58">
        <w:rPr>
          <w:rFonts w:asciiTheme="minorBidi" w:hAnsiTheme="minorBidi"/>
        </w:rPr>
        <w:t>“</w:t>
      </w:r>
      <w:proofErr w:type="spellStart"/>
      <w:r w:rsidR="00955ED9">
        <w:rPr>
          <w:rFonts w:asciiTheme="minorBidi" w:hAnsiTheme="minorBidi"/>
        </w:rPr>
        <w:t>EnemyAI</w:t>
      </w:r>
      <w:proofErr w:type="spellEnd"/>
      <w:r w:rsidR="00712D58">
        <w:rPr>
          <w:rFonts w:asciiTheme="minorBidi" w:hAnsiTheme="minorBidi"/>
        </w:rPr>
        <w:t>”</w:t>
      </w:r>
      <w:r w:rsidR="00955ED9">
        <w:rPr>
          <w:rFonts w:asciiTheme="minorBidi" w:hAnsiTheme="minorBidi"/>
        </w:rPr>
        <w:t xml:space="preserve"> script which is used to call the Detector scripts</w:t>
      </w:r>
      <w:r w:rsidR="007A4FA9">
        <w:rPr>
          <w:rFonts w:asciiTheme="minorBidi" w:hAnsiTheme="minorBidi"/>
        </w:rPr>
        <w:t xml:space="preserve"> simultaneously. Finally, the code drop contains the implementation of the key player movement and combat input scripts which are</w:t>
      </w:r>
      <w:r w:rsidR="00712B8F">
        <w:rPr>
          <w:rFonts w:asciiTheme="minorBidi" w:hAnsiTheme="minorBidi"/>
        </w:rPr>
        <w:t xml:space="preserve"> the </w:t>
      </w:r>
      <w:r w:rsidR="00712D58">
        <w:rPr>
          <w:rFonts w:asciiTheme="minorBidi" w:hAnsiTheme="minorBidi"/>
        </w:rPr>
        <w:t>“</w:t>
      </w:r>
      <w:proofErr w:type="spellStart"/>
      <w:r w:rsidR="00712B8F">
        <w:rPr>
          <w:rFonts w:asciiTheme="minorBidi" w:hAnsiTheme="minorBidi"/>
        </w:rPr>
        <w:t>PlayerAttack</w:t>
      </w:r>
      <w:proofErr w:type="spellEnd"/>
      <w:r w:rsidR="00712D58">
        <w:rPr>
          <w:rFonts w:asciiTheme="minorBidi" w:hAnsiTheme="minorBidi"/>
        </w:rPr>
        <w:t>”</w:t>
      </w:r>
      <w:r w:rsidR="00712B8F">
        <w:rPr>
          <w:rFonts w:asciiTheme="minorBidi" w:hAnsiTheme="minorBidi"/>
        </w:rPr>
        <w:t xml:space="preserve"> script that manages the player attack inputs, the </w:t>
      </w:r>
      <w:r w:rsidR="00712D58">
        <w:rPr>
          <w:rFonts w:asciiTheme="minorBidi" w:hAnsiTheme="minorBidi"/>
        </w:rPr>
        <w:t>“</w:t>
      </w:r>
      <w:proofErr w:type="spellStart"/>
      <w:r w:rsidR="00712B8F">
        <w:rPr>
          <w:rFonts w:asciiTheme="minorBidi" w:hAnsiTheme="minorBidi"/>
        </w:rPr>
        <w:t>PlayerLook</w:t>
      </w:r>
      <w:proofErr w:type="spellEnd"/>
      <w:r w:rsidR="00712D58">
        <w:rPr>
          <w:rFonts w:asciiTheme="minorBidi" w:hAnsiTheme="minorBidi"/>
        </w:rPr>
        <w:t xml:space="preserve">” </w:t>
      </w:r>
      <w:r w:rsidR="00712B8F">
        <w:rPr>
          <w:rFonts w:asciiTheme="minorBidi" w:hAnsiTheme="minorBidi"/>
        </w:rPr>
        <w:t xml:space="preserve">script that manages the player </w:t>
      </w:r>
      <w:r w:rsidR="00E85B10">
        <w:rPr>
          <w:rFonts w:asciiTheme="minorBidi" w:hAnsiTheme="minorBidi"/>
        </w:rPr>
        <w:t xml:space="preserve">look direction, the </w:t>
      </w:r>
      <w:r w:rsidR="00712D58">
        <w:rPr>
          <w:rFonts w:asciiTheme="minorBidi" w:hAnsiTheme="minorBidi"/>
        </w:rPr>
        <w:t>“</w:t>
      </w:r>
      <w:proofErr w:type="spellStart"/>
      <w:r w:rsidR="00E85B10">
        <w:rPr>
          <w:rFonts w:asciiTheme="minorBidi" w:hAnsiTheme="minorBidi"/>
        </w:rPr>
        <w:t>PlayerMovement</w:t>
      </w:r>
      <w:proofErr w:type="spellEnd"/>
      <w:r w:rsidR="00712D58">
        <w:rPr>
          <w:rFonts w:asciiTheme="minorBidi" w:hAnsiTheme="minorBidi"/>
        </w:rPr>
        <w:t>”</w:t>
      </w:r>
      <w:r w:rsidR="00E85B10">
        <w:rPr>
          <w:rFonts w:asciiTheme="minorBidi" w:hAnsiTheme="minorBidi"/>
        </w:rPr>
        <w:t xml:space="preserve"> script that manages the player movement inputs, and the </w:t>
      </w:r>
      <w:r w:rsidR="00712D58">
        <w:rPr>
          <w:rFonts w:asciiTheme="minorBidi" w:hAnsiTheme="minorBidi"/>
        </w:rPr>
        <w:t>“</w:t>
      </w:r>
      <w:proofErr w:type="spellStart"/>
      <w:r w:rsidR="00E85B10">
        <w:rPr>
          <w:rFonts w:asciiTheme="minorBidi" w:hAnsiTheme="minorBidi"/>
        </w:rPr>
        <w:t>WeaponRotate</w:t>
      </w:r>
      <w:proofErr w:type="spellEnd"/>
      <w:r w:rsidR="00712D58">
        <w:rPr>
          <w:rFonts w:asciiTheme="minorBidi" w:hAnsiTheme="minorBidi"/>
        </w:rPr>
        <w:t>”</w:t>
      </w:r>
      <w:r w:rsidR="00E85B10">
        <w:rPr>
          <w:rFonts w:asciiTheme="minorBidi" w:hAnsiTheme="minorBidi"/>
        </w:rPr>
        <w:t xml:space="preserve"> script that manages the position of the player’s weapon </w:t>
      </w:r>
      <w:r w:rsidR="00712D58">
        <w:rPr>
          <w:rFonts w:asciiTheme="minorBidi" w:hAnsiTheme="minorBidi"/>
        </w:rPr>
        <w:t>relative to the player look direction.</w:t>
      </w:r>
    </w:p>
    <w:p w14:paraId="678825B4" w14:textId="6D1B6B6A" w:rsidR="006362B5" w:rsidRDefault="006362B5" w:rsidP="006362B5">
      <w:pPr>
        <w:spacing w:line="480" w:lineRule="auto"/>
        <w:rPr>
          <w:rFonts w:asciiTheme="minorBidi" w:hAnsiTheme="minorBidi"/>
        </w:rPr>
      </w:pPr>
    </w:p>
    <w:p w14:paraId="4FF4B978" w14:textId="5E27BA45" w:rsidR="006362B5" w:rsidRDefault="00986C99" w:rsidP="00986C99">
      <w:pPr>
        <w:spacing w:line="276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Requirements:</w:t>
      </w:r>
    </w:p>
    <w:p w14:paraId="3521BF9C" w14:textId="22F7928F" w:rsidR="00986C99" w:rsidRDefault="00986C99" w:rsidP="00986C99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ab/>
        <w:t>This code release supports the following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86C99" w14:paraId="5BD044CB" w14:textId="77777777" w:rsidTr="00453C2A">
        <w:tc>
          <w:tcPr>
            <w:tcW w:w="2695" w:type="dxa"/>
            <w:shd w:val="clear" w:color="auto" w:fill="AEAAAA" w:themeFill="background2" w:themeFillShade="BF"/>
          </w:tcPr>
          <w:p w14:paraId="449CA9DA" w14:textId="6BE15CDE" w:rsidR="00986C99" w:rsidRPr="00453C2A" w:rsidRDefault="00986C99" w:rsidP="00986C99">
            <w:pPr>
              <w:spacing w:line="276" w:lineRule="auto"/>
              <w:rPr>
                <w:rFonts w:asciiTheme="minorBidi" w:hAnsiTheme="minorBidi"/>
                <w:b/>
                <w:bCs/>
              </w:rPr>
            </w:pPr>
            <w:r w:rsidRPr="00453C2A">
              <w:rPr>
                <w:rFonts w:asciiTheme="minorBidi" w:hAnsiTheme="minorBidi"/>
                <w:b/>
                <w:bCs/>
              </w:rPr>
              <w:t>Feature:</w:t>
            </w:r>
          </w:p>
        </w:tc>
        <w:tc>
          <w:tcPr>
            <w:tcW w:w="6655" w:type="dxa"/>
            <w:shd w:val="clear" w:color="auto" w:fill="AEAAAA" w:themeFill="background2" w:themeFillShade="BF"/>
          </w:tcPr>
          <w:p w14:paraId="492CEEC1" w14:textId="3FB4ADDB" w:rsidR="00986C99" w:rsidRPr="00453C2A" w:rsidRDefault="00986C99" w:rsidP="00986C99">
            <w:pPr>
              <w:spacing w:line="276" w:lineRule="auto"/>
              <w:rPr>
                <w:rFonts w:asciiTheme="minorBidi" w:hAnsiTheme="minorBidi"/>
                <w:b/>
                <w:bCs/>
              </w:rPr>
            </w:pPr>
            <w:r w:rsidRPr="00453C2A">
              <w:rPr>
                <w:rFonts w:asciiTheme="minorBidi" w:hAnsiTheme="minorBidi"/>
                <w:b/>
                <w:bCs/>
              </w:rPr>
              <w:t>User Story:</w:t>
            </w:r>
          </w:p>
        </w:tc>
      </w:tr>
      <w:tr w:rsidR="00986C99" w14:paraId="2F5DFF4B" w14:textId="77777777" w:rsidTr="00E73C49">
        <w:tc>
          <w:tcPr>
            <w:tcW w:w="2695" w:type="dxa"/>
          </w:tcPr>
          <w:p w14:paraId="5FEC020D" w14:textId="0AA99718" w:rsidR="00986C99" w:rsidRDefault="00986C99" w:rsidP="00986C99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Random Map Generation</w:t>
            </w:r>
          </w:p>
        </w:tc>
        <w:tc>
          <w:tcPr>
            <w:tcW w:w="6655" w:type="dxa"/>
          </w:tcPr>
          <w:p w14:paraId="7C17928C" w14:textId="6D1E2728" w:rsidR="00986C99" w:rsidRDefault="00986C99" w:rsidP="00986C99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As a system, I would like to randomly generate a map for the player to navigate.</w:t>
            </w:r>
          </w:p>
        </w:tc>
      </w:tr>
      <w:tr w:rsidR="009B1D9B" w14:paraId="6FBC6B32" w14:textId="77777777" w:rsidTr="00E73C49">
        <w:tc>
          <w:tcPr>
            <w:tcW w:w="2695" w:type="dxa"/>
          </w:tcPr>
          <w:p w14:paraId="61FAA6EA" w14:textId="4CFC4884" w:rsidR="009B1D9B" w:rsidRDefault="009B1D9B" w:rsidP="00986C99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Random Map Generation</w:t>
            </w:r>
          </w:p>
        </w:tc>
        <w:tc>
          <w:tcPr>
            <w:tcW w:w="6655" w:type="dxa"/>
          </w:tcPr>
          <w:p w14:paraId="67E24D4D" w14:textId="24B45DEB" w:rsidR="009B1D9B" w:rsidRDefault="009B1D9B" w:rsidP="00986C99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As a system, I would like to spawn the </w:t>
            </w:r>
            <w:r w:rsidR="00D72CFE">
              <w:rPr>
                <w:rFonts w:asciiTheme="minorBidi" w:hAnsiTheme="minorBidi"/>
              </w:rPr>
              <w:t>player character at a starting point in the map so that the player is now present in the round.</w:t>
            </w:r>
          </w:p>
        </w:tc>
      </w:tr>
      <w:tr w:rsidR="00AD1A1E" w14:paraId="5ABA4966" w14:textId="77777777" w:rsidTr="00B176DC">
        <w:tc>
          <w:tcPr>
            <w:tcW w:w="2695" w:type="dxa"/>
            <w:shd w:val="clear" w:color="auto" w:fill="E7E6E6" w:themeFill="background2"/>
          </w:tcPr>
          <w:p w14:paraId="3A8B5E01" w14:textId="473B0C25" w:rsidR="00AD1A1E" w:rsidRDefault="00713D93" w:rsidP="00986C99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Player Movement</w:t>
            </w:r>
          </w:p>
        </w:tc>
        <w:tc>
          <w:tcPr>
            <w:tcW w:w="6655" w:type="dxa"/>
            <w:shd w:val="clear" w:color="auto" w:fill="E7E6E6" w:themeFill="background2"/>
          </w:tcPr>
          <w:p w14:paraId="0FA226E1" w14:textId="037CD551" w:rsidR="00AD1A1E" w:rsidRDefault="00634D39" w:rsidP="00986C99">
            <w:pPr>
              <w:spacing w:line="276" w:lineRule="auto"/>
              <w:rPr>
                <w:rFonts w:asciiTheme="minorBidi" w:hAnsiTheme="minorBidi"/>
              </w:rPr>
            </w:pPr>
            <w:r w:rsidRPr="00634D39">
              <w:rPr>
                <w:rFonts w:asciiTheme="minorBidi" w:hAnsiTheme="minorBidi"/>
              </w:rPr>
              <w:t>As a player</w:t>
            </w:r>
            <w:r w:rsidR="00E73C49">
              <w:rPr>
                <w:rFonts w:asciiTheme="minorBidi" w:hAnsiTheme="minorBidi"/>
              </w:rPr>
              <w:t xml:space="preserve"> </w:t>
            </w:r>
            <w:r w:rsidR="00E73C49" w:rsidRPr="00E73C49">
              <w:rPr>
                <w:rFonts w:asciiTheme="minorBidi" w:hAnsiTheme="minorBidi"/>
              </w:rPr>
              <w:t>I would like to press the left analog stick left, or "A" on the keyboard</w:t>
            </w:r>
            <w:r w:rsidR="00E73C49">
              <w:rPr>
                <w:rFonts w:asciiTheme="minorBidi" w:hAnsiTheme="minorBidi"/>
              </w:rPr>
              <w:t xml:space="preserve"> </w:t>
            </w:r>
            <w:r w:rsidR="00E73C49" w:rsidRPr="00E73C49">
              <w:rPr>
                <w:rFonts w:asciiTheme="minorBidi" w:hAnsiTheme="minorBidi"/>
              </w:rPr>
              <w:t>so that the character moves left.</w:t>
            </w:r>
          </w:p>
        </w:tc>
      </w:tr>
      <w:tr w:rsidR="00E73C49" w14:paraId="7FB94E3D" w14:textId="77777777" w:rsidTr="00B176DC">
        <w:tc>
          <w:tcPr>
            <w:tcW w:w="2695" w:type="dxa"/>
            <w:shd w:val="clear" w:color="auto" w:fill="E7E6E6" w:themeFill="background2"/>
          </w:tcPr>
          <w:p w14:paraId="1C189A72" w14:textId="04FAB24F" w:rsidR="00E73C49" w:rsidRDefault="00E73C49" w:rsidP="00986C99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Player Movement</w:t>
            </w:r>
          </w:p>
        </w:tc>
        <w:tc>
          <w:tcPr>
            <w:tcW w:w="6655" w:type="dxa"/>
            <w:shd w:val="clear" w:color="auto" w:fill="E7E6E6" w:themeFill="background2"/>
          </w:tcPr>
          <w:p w14:paraId="76E9BB09" w14:textId="7B1F16A7" w:rsidR="00E73C49" w:rsidRPr="00634D39" w:rsidRDefault="00E73C49" w:rsidP="00986C99">
            <w:pPr>
              <w:spacing w:line="276" w:lineRule="auto"/>
              <w:rPr>
                <w:rFonts w:asciiTheme="minorBidi" w:hAnsiTheme="minorBidi"/>
              </w:rPr>
            </w:pPr>
            <w:r w:rsidRPr="00634D39">
              <w:rPr>
                <w:rFonts w:asciiTheme="minorBidi" w:hAnsiTheme="minorBidi"/>
              </w:rPr>
              <w:t>As a player</w:t>
            </w:r>
            <w:r>
              <w:rPr>
                <w:rFonts w:asciiTheme="minorBidi" w:hAnsiTheme="minorBidi"/>
              </w:rPr>
              <w:t xml:space="preserve"> </w:t>
            </w:r>
            <w:r w:rsidRPr="00E73C49">
              <w:rPr>
                <w:rFonts w:asciiTheme="minorBidi" w:hAnsiTheme="minorBidi"/>
              </w:rPr>
              <w:t xml:space="preserve">I would like to press the </w:t>
            </w:r>
            <w:r w:rsidR="0039406D">
              <w:rPr>
                <w:rFonts w:asciiTheme="minorBidi" w:hAnsiTheme="minorBidi"/>
              </w:rPr>
              <w:t>left</w:t>
            </w:r>
            <w:r w:rsidRPr="00E73C49">
              <w:rPr>
                <w:rFonts w:asciiTheme="minorBidi" w:hAnsiTheme="minorBidi"/>
              </w:rPr>
              <w:t xml:space="preserve"> analog stick </w:t>
            </w:r>
            <w:r w:rsidR="0039406D">
              <w:rPr>
                <w:rFonts w:asciiTheme="minorBidi" w:hAnsiTheme="minorBidi"/>
              </w:rPr>
              <w:t>right</w:t>
            </w:r>
            <w:r w:rsidRPr="00E73C49">
              <w:rPr>
                <w:rFonts w:asciiTheme="minorBidi" w:hAnsiTheme="minorBidi"/>
              </w:rPr>
              <w:t>, or "</w:t>
            </w:r>
            <w:r w:rsidR="006C4AC3">
              <w:rPr>
                <w:rFonts w:asciiTheme="minorBidi" w:hAnsiTheme="minorBidi"/>
              </w:rPr>
              <w:t>D</w:t>
            </w:r>
            <w:r w:rsidRPr="00E73C49">
              <w:rPr>
                <w:rFonts w:asciiTheme="minorBidi" w:hAnsiTheme="minorBidi"/>
              </w:rPr>
              <w:t>" on the keyboard</w:t>
            </w:r>
            <w:r>
              <w:rPr>
                <w:rFonts w:asciiTheme="minorBidi" w:hAnsiTheme="minorBidi"/>
              </w:rPr>
              <w:t xml:space="preserve"> </w:t>
            </w:r>
            <w:r w:rsidRPr="00E73C49">
              <w:rPr>
                <w:rFonts w:asciiTheme="minorBidi" w:hAnsiTheme="minorBidi"/>
              </w:rPr>
              <w:t xml:space="preserve">so that the character moves </w:t>
            </w:r>
            <w:r w:rsidR="006C4AC3">
              <w:rPr>
                <w:rFonts w:asciiTheme="minorBidi" w:hAnsiTheme="minorBidi"/>
              </w:rPr>
              <w:t>right</w:t>
            </w:r>
            <w:r w:rsidRPr="00E73C49">
              <w:rPr>
                <w:rFonts w:asciiTheme="minorBidi" w:hAnsiTheme="minorBidi"/>
              </w:rPr>
              <w:t>.</w:t>
            </w:r>
          </w:p>
        </w:tc>
      </w:tr>
      <w:tr w:rsidR="006C4AC3" w14:paraId="0EB0CC4B" w14:textId="77777777" w:rsidTr="00B176DC">
        <w:tc>
          <w:tcPr>
            <w:tcW w:w="2695" w:type="dxa"/>
            <w:shd w:val="clear" w:color="auto" w:fill="E7E6E6" w:themeFill="background2"/>
          </w:tcPr>
          <w:p w14:paraId="20525AF1" w14:textId="786D3ED7" w:rsidR="006C4AC3" w:rsidRDefault="006C4AC3" w:rsidP="00986C99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Player Movement</w:t>
            </w:r>
          </w:p>
        </w:tc>
        <w:tc>
          <w:tcPr>
            <w:tcW w:w="6655" w:type="dxa"/>
            <w:shd w:val="clear" w:color="auto" w:fill="E7E6E6" w:themeFill="background2"/>
          </w:tcPr>
          <w:p w14:paraId="12778833" w14:textId="0D28518C" w:rsidR="006C4AC3" w:rsidRPr="00634D39" w:rsidRDefault="006C4AC3" w:rsidP="00986C99">
            <w:pPr>
              <w:spacing w:line="276" w:lineRule="auto"/>
              <w:rPr>
                <w:rFonts w:asciiTheme="minorBidi" w:hAnsiTheme="minorBidi"/>
              </w:rPr>
            </w:pPr>
            <w:r w:rsidRPr="00634D39">
              <w:rPr>
                <w:rFonts w:asciiTheme="minorBidi" w:hAnsiTheme="minorBidi"/>
              </w:rPr>
              <w:t>As a player</w:t>
            </w:r>
            <w:r>
              <w:rPr>
                <w:rFonts w:asciiTheme="minorBidi" w:hAnsiTheme="minorBidi"/>
              </w:rPr>
              <w:t xml:space="preserve"> </w:t>
            </w:r>
            <w:r w:rsidRPr="00E73C49">
              <w:rPr>
                <w:rFonts w:asciiTheme="minorBidi" w:hAnsiTheme="minorBidi"/>
              </w:rPr>
              <w:t xml:space="preserve">I would like to press the </w:t>
            </w:r>
            <w:r w:rsidR="0039406D">
              <w:rPr>
                <w:rFonts w:asciiTheme="minorBidi" w:hAnsiTheme="minorBidi"/>
              </w:rPr>
              <w:t>left</w:t>
            </w:r>
            <w:r w:rsidRPr="00E73C49">
              <w:rPr>
                <w:rFonts w:asciiTheme="minorBidi" w:hAnsiTheme="minorBidi"/>
              </w:rPr>
              <w:t xml:space="preserve"> analog stick </w:t>
            </w:r>
            <w:r w:rsidR="0039406D">
              <w:rPr>
                <w:rFonts w:asciiTheme="minorBidi" w:hAnsiTheme="minorBidi"/>
              </w:rPr>
              <w:t>up</w:t>
            </w:r>
            <w:r w:rsidRPr="00E73C49">
              <w:rPr>
                <w:rFonts w:asciiTheme="minorBidi" w:hAnsiTheme="minorBidi"/>
              </w:rPr>
              <w:t>, or "</w:t>
            </w:r>
            <w:r w:rsidR="0039406D">
              <w:rPr>
                <w:rFonts w:asciiTheme="minorBidi" w:hAnsiTheme="minorBidi"/>
              </w:rPr>
              <w:t>W</w:t>
            </w:r>
            <w:r w:rsidRPr="00E73C49">
              <w:rPr>
                <w:rFonts w:asciiTheme="minorBidi" w:hAnsiTheme="minorBidi"/>
              </w:rPr>
              <w:t>" on the keyboard</w:t>
            </w:r>
            <w:r>
              <w:rPr>
                <w:rFonts w:asciiTheme="minorBidi" w:hAnsiTheme="minorBidi"/>
              </w:rPr>
              <w:t xml:space="preserve"> </w:t>
            </w:r>
            <w:r w:rsidRPr="00E73C49">
              <w:rPr>
                <w:rFonts w:asciiTheme="minorBidi" w:hAnsiTheme="minorBidi"/>
              </w:rPr>
              <w:t xml:space="preserve">so that the character moves </w:t>
            </w:r>
            <w:r w:rsidR="0039406D">
              <w:rPr>
                <w:rFonts w:asciiTheme="minorBidi" w:hAnsiTheme="minorBidi"/>
              </w:rPr>
              <w:t>up</w:t>
            </w:r>
            <w:r w:rsidRPr="00E73C49">
              <w:rPr>
                <w:rFonts w:asciiTheme="minorBidi" w:hAnsiTheme="minorBidi"/>
              </w:rPr>
              <w:t>.</w:t>
            </w:r>
          </w:p>
        </w:tc>
      </w:tr>
      <w:tr w:rsidR="0039406D" w14:paraId="6C170E7A" w14:textId="77777777" w:rsidTr="00B176DC">
        <w:tc>
          <w:tcPr>
            <w:tcW w:w="2695" w:type="dxa"/>
            <w:shd w:val="clear" w:color="auto" w:fill="E7E6E6" w:themeFill="background2"/>
          </w:tcPr>
          <w:p w14:paraId="33D25378" w14:textId="7E6BFA6A" w:rsidR="0039406D" w:rsidRDefault="0039406D" w:rsidP="00986C99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Player Movement</w:t>
            </w:r>
          </w:p>
        </w:tc>
        <w:tc>
          <w:tcPr>
            <w:tcW w:w="6655" w:type="dxa"/>
            <w:shd w:val="clear" w:color="auto" w:fill="E7E6E6" w:themeFill="background2"/>
          </w:tcPr>
          <w:p w14:paraId="26D8F40B" w14:textId="288993AC" w:rsidR="0039406D" w:rsidRPr="00634D39" w:rsidRDefault="0039406D" w:rsidP="00986C99">
            <w:pPr>
              <w:spacing w:line="276" w:lineRule="auto"/>
              <w:rPr>
                <w:rFonts w:asciiTheme="minorBidi" w:hAnsiTheme="minorBidi"/>
              </w:rPr>
            </w:pPr>
            <w:r w:rsidRPr="00634D39">
              <w:rPr>
                <w:rFonts w:asciiTheme="minorBidi" w:hAnsiTheme="minorBidi"/>
              </w:rPr>
              <w:t>As a player</w:t>
            </w:r>
            <w:r>
              <w:rPr>
                <w:rFonts w:asciiTheme="minorBidi" w:hAnsiTheme="minorBidi"/>
              </w:rPr>
              <w:t xml:space="preserve"> </w:t>
            </w:r>
            <w:r w:rsidRPr="00E73C49">
              <w:rPr>
                <w:rFonts w:asciiTheme="minorBidi" w:hAnsiTheme="minorBidi"/>
              </w:rPr>
              <w:t xml:space="preserve">I would like to press the left analog stick </w:t>
            </w:r>
            <w:r>
              <w:rPr>
                <w:rFonts w:asciiTheme="minorBidi" w:hAnsiTheme="minorBidi"/>
              </w:rPr>
              <w:t>down</w:t>
            </w:r>
            <w:r w:rsidRPr="00E73C49">
              <w:rPr>
                <w:rFonts w:asciiTheme="minorBidi" w:hAnsiTheme="minorBidi"/>
              </w:rPr>
              <w:t>, or "</w:t>
            </w:r>
            <w:r>
              <w:rPr>
                <w:rFonts w:asciiTheme="minorBidi" w:hAnsiTheme="minorBidi"/>
              </w:rPr>
              <w:t>S</w:t>
            </w:r>
            <w:r w:rsidRPr="00E73C49">
              <w:rPr>
                <w:rFonts w:asciiTheme="minorBidi" w:hAnsiTheme="minorBidi"/>
              </w:rPr>
              <w:t>" on the keyboard</w:t>
            </w:r>
            <w:r>
              <w:rPr>
                <w:rFonts w:asciiTheme="minorBidi" w:hAnsiTheme="minorBidi"/>
              </w:rPr>
              <w:t xml:space="preserve"> </w:t>
            </w:r>
            <w:r w:rsidRPr="00E73C49">
              <w:rPr>
                <w:rFonts w:asciiTheme="minorBidi" w:hAnsiTheme="minorBidi"/>
              </w:rPr>
              <w:t xml:space="preserve">so that the character moves </w:t>
            </w:r>
            <w:r>
              <w:rPr>
                <w:rFonts w:asciiTheme="minorBidi" w:hAnsiTheme="minorBidi"/>
              </w:rPr>
              <w:t>down</w:t>
            </w:r>
            <w:r w:rsidRPr="00E73C49">
              <w:rPr>
                <w:rFonts w:asciiTheme="minorBidi" w:hAnsiTheme="minorBidi"/>
              </w:rPr>
              <w:t>.</w:t>
            </w:r>
          </w:p>
        </w:tc>
      </w:tr>
      <w:tr w:rsidR="004846DE" w14:paraId="3B39E760" w14:textId="77777777" w:rsidTr="00B176DC">
        <w:tc>
          <w:tcPr>
            <w:tcW w:w="2695" w:type="dxa"/>
            <w:shd w:val="clear" w:color="auto" w:fill="E7E6E6" w:themeFill="background2"/>
          </w:tcPr>
          <w:p w14:paraId="78478F55" w14:textId="158E1E8B" w:rsidR="004846DE" w:rsidRDefault="004846DE" w:rsidP="00986C99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Player Movement</w:t>
            </w:r>
          </w:p>
        </w:tc>
        <w:tc>
          <w:tcPr>
            <w:tcW w:w="6655" w:type="dxa"/>
            <w:shd w:val="clear" w:color="auto" w:fill="E7E6E6" w:themeFill="background2"/>
          </w:tcPr>
          <w:p w14:paraId="6C52B014" w14:textId="23D2B8F8" w:rsidR="004846DE" w:rsidRPr="00634D39" w:rsidRDefault="004846DE" w:rsidP="00986C99">
            <w:pPr>
              <w:spacing w:line="276" w:lineRule="auto"/>
              <w:rPr>
                <w:rFonts w:asciiTheme="minorBidi" w:hAnsiTheme="minorBidi"/>
              </w:rPr>
            </w:pPr>
            <w:r w:rsidRPr="00634D39">
              <w:rPr>
                <w:rFonts w:asciiTheme="minorBidi" w:hAnsiTheme="minorBidi"/>
              </w:rPr>
              <w:t>As a player</w:t>
            </w:r>
            <w:r>
              <w:rPr>
                <w:rFonts w:asciiTheme="minorBidi" w:hAnsiTheme="minorBidi"/>
              </w:rPr>
              <w:t xml:space="preserve"> </w:t>
            </w:r>
            <w:r w:rsidRPr="00E73C49">
              <w:rPr>
                <w:rFonts w:asciiTheme="minorBidi" w:hAnsiTheme="minorBidi"/>
              </w:rPr>
              <w:t xml:space="preserve">I would like to press </w:t>
            </w:r>
            <w:r w:rsidR="00453C2A">
              <w:rPr>
                <w:rFonts w:asciiTheme="minorBidi" w:hAnsiTheme="minorBidi"/>
              </w:rPr>
              <w:t>“B” on the gamepad</w:t>
            </w:r>
            <w:r w:rsidRPr="00E73C49">
              <w:rPr>
                <w:rFonts w:asciiTheme="minorBidi" w:hAnsiTheme="minorBidi"/>
              </w:rPr>
              <w:t>, or "</w:t>
            </w:r>
            <w:r w:rsidR="00453C2A">
              <w:rPr>
                <w:rFonts w:asciiTheme="minorBidi" w:hAnsiTheme="minorBidi"/>
              </w:rPr>
              <w:t>LEFT SHIFT</w:t>
            </w:r>
            <w:r w:rsidRPr="00E73C49">
              <w:rPr>
                <w:rFonts w:asciiTheme="minorBidi" w:hAnsiTheme="minorBidi"/>
              </w:rPr>
              <w:t>" on the keyboard</w:t>
            </w:r>
            <w:r>
              <w:rPr>
                <w:rFonts w:asciiTheme="minorBidi" w:hAnsiTheme="minorBidi"/>
              </w:rPr>
              <w:t xml:space="preserve"> </w:t>
            </w:r>
            <w:r w:rsidRPr="00E73C49">
              <w:rPr>
                <w:rFonts w:asciiTheme="minorBidi" w:hAnsiTheme="minorBidi"/>
              </w:rPr>
              <w:t xml:space="preserve">so that the character </w:t>
            </w:r>
            <w:r w:rsidR="00453C2A">
              <w:rPr>
                <w:rFonts w:asciiTheme="minorBidi" w:hAnsiTheme="minorBidi"/>
              </w:rPr>
              <w:t>dodges/rolls</w:t>
            </w:r>
            <w:r w:rsidRPr="00E73C49">
              <w:rPr>
                <w:rFonts w:asciiTheme="minorBidi" w:hAnsiTheme="minorBidi"/>
              </w:rPr>
              <w:t>.</w:t>
            </w:r>
          </w:p>
        </w:tc>
      </w:tr>
      <w:tr w:rsidR="00713D93" w14:paraId="454ECB9B" w14:textId="77777777" w:rsidTr="00E73C49">
        <w:tc>
          <w:tcPr>
            <w:tcW w:w="2695" w:type="dxa"/>
          </w:tcPr>
          <w:p w14:paraId="6335E65F" w14:textId="2D270D04" w:rsidR="00713D93" w:rsidRDefault="00713D93" w:rsidP="00986C99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Player Combat</w:t>
            </w:r>
          </w:p>
        </w:tc>
        <w:tc>
          <w:tcPr>
            <w:tcW w:w="6655" w:type="dxa"/>
          </w:tcPr>
          <w:p w14:paraId="25D3B18A" w14:textId="413963D5" w:rsidR="00713D93" w:rsidRDefault="00D14911" w:rsidP="00986C99">
            <w:pPr>
              <w:spacing w:line="276" w:lineRule="auto"/>
              <w:rPr>
                <w:rFonts w:asciiTheme="minorBidi" w:hAnsiTheme="minorBidi"/>
              </w:rPr>
            </w:pPr>
            <w:r w:rsidRPr="00D14911">
              <w:rPr>
                <w:rFonts w:asciiTheme="minorBidi" w:hAnsiTheme="minorBidi"/>
              </w:rPr>
              <w:t>As a player</w:t>
            </w:r>
            <w:r>
              <w:rPr>
                <w:rFonts w:asciiTheme="minorBidi" w:hAnsiTheme="minorBidi"/>
              </w:rPr>
              <w:t xml:space="preserve"> </w:t>
            </w:r>
            <w:r w:rsidRPr="00D14911">
              <w:rPr>
                <w:rFonts w:asciiTheme="minorBidi" w:hAnsiTheme="minorBidi"/>
              </w:rPr>
              <w:t xml:space="preserve">I would like to press </w:t>
            </w:r>
            <w:r w:rsidR="00232F8E">
              <w:rPr>
                <w:rFonts w:asciiTheme="minorBidi" w:hAnsiTheme="minorBidi"/>
              </w:rPr>
              <w:t>“Right Trigger”</w:t>
            </w:r>
            <w:r w:rsidRPr="00D14911">
              <w:rPr>
                <w:rFonts w:asciiTheme="minorBidi" w:hAnsiTheme="minorBidi"/>
              </w:rPr>
              <w:t xml:space="preserve"> on the gamepad, or "</w:t>
            </w:r>
            <w:r w:rsidR="00232F8E">
              <w:rPr>
                <w:rFonts w:asciiTheme="minorBidi" w:hAnsiTheme="minorBidi"/>
              </w:rPr>
              <w:t>Left Click</w:t>
            </w:r>
            <w:r w:rsidRPr="00D14911">
              <w:rPr>
                <w:rFonts w:asciiTheme="minorBidi" w:hAnsiTheme="minorBidi"/>
              </w:rPr>
              <w:t xml:space="preserve">" on the </w:t>
            </w:r>
            <w:r w:rsidR="00232F8E">
              <w:rPr>
                <w:rFonts w:asciiTheme="minorBidi" w:hAnsiTheme="minorBidi"/>
              </w:rPr>
              <w:t>mouse</w:t>
            </w:r>
            <w:r>
              <w:rPr>
                <w:rFonts w:asciiTheme="minorBidi" w:hAnsiTheme="minorBidi"/>
              </w:rPr>
              <w:t xml:space="preserve"> </w:t>
            </w:r>
            <w:r w:rsidRPr="00D14911">
              <w:rPr>
                <w:rFonts w:asciiTheme="minorBidi" w:hAnsiTheme="minorBidi"/>
              </w:rPr>
              <w:t>so that the character attacks using their equipped weapon.</w:t>
            </w:r>
          </w:p>
        </w:tc>
      </w:tr>
      <w:tr w:rsidR="00B176DC" w14:paraId="1DC76B6D" w14:textId="77777777" w:rsidTr="00E73C49">
        <w:tc>
          <w:tcPr>
            <w:tcW w:w="2695" w:type="dxa"/>
          </w:tcPr>
          <w:p w14:paraId="27396B22" w14:textId="7BB48AC2" w:rsidR="00B176DC" w:rsidRDefault="00B176DC" w:rsidP="00986C99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Player Combat</w:t>
            </w:r>
          </w:p>
        </w:tc>
        <w:tc>
          <w:tcPr>
            <w:tcW w:w="6655" w:type="dxa"/>
          </w:tcPr>
          <w:p w14:paraId="60CFC50D" w14:textId="0F9CD9D6" w:rsidR="00B176DC" w:rsidRPr="00D14911" w:rsidRDefault="00B176DC" w:rsidP="00986C99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As a player I would like to use the right analog stick on the gamepad, or move the mouse so that I can precisely aim my weapons.</w:t>
            </w:r>
          </w:p>
        </w:tc>
      </w:tr>
      <w:tr w:rsidR="00391427" w14:paraId="617A51FD" w14:textId="77777777" w:rsidTr="00B176DC">
        <w:tc>
          <w:tcPr>
            <w:tcW w:w="2695" w:type="dxa"/>
            <w:shd w:val="clear" w:color="auto" w:fill="E7E6E6" w:themeFill="background2"/>
          </w:tcPr>
          <w:p w14:paraId="3BF353DA" w14:textId="13D939ED" w:rsidR="00391427" w:rsidRDefault="00391427" w:rsidP="00986C99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Enemy AI</w:t>
            </w:r>
          </w:p>
        </w:tc>
        <w:tc>
          <w:tcPr>
            <w:tcW w:w="6655" w:type="dxa"/>
            <w:shd w:val="clear" w:color="auto" w:fill="E7E6E6" w:themeFill="background2"/>
          </w:tcPr>
          <w:p w14:paraId="00E4B82D" w14:textId="457FB503" w:rsidR="00391427" w:rsidRDefault="00391427" w:rsidP="00986C99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As an enemy, I would like to detect when the player is within my detection radius, so that I may </w:t>
            </w:r>
            <w:r w:rsidR="000E18CF">
              <w:rPr>
                <w:rFonts w:asciiTheme="minorBidi" w:hAnsiTheme="minorBidi"/>
              </w:rPr>
              <w:t xml:space="preserve">prepare to </w:t>
            </w:r>
            <w:r>
              <w:rPr>
                <w:rFonts w:asciiTheme="minorBidi" w:hAnsiTheme="minorBidi"/>
              </w:rPr>
              <w:t>act in response.</w:t>
            </w:r>
          </w:p>
        </w:tc>
      </w:tr>
    </w:tbl>
    <w:p w14:paraId="0EBE44E7" w14:textId="535716E9" w:rsidR="00986C99" w:rsidRDefault="00986C99" w:rsidP="006362B5">
      <w:pPr>
        <w:spacing w:line="480" w:lineRule="auto"/>
        <w:rPr>
          <w:rFonts w:asciiTheme="minorBidi" w:hAnsiTheme="minorBidi"/>
        </w:rPr>
      </w:pPr>
    </w:p>
    <w:p w14:paraId="4F16BD76" w14:textId="06475B05" w:rsidR="00986C99" w:rsidRDefault="00986C99" w:rsidP="00986C99">
      <w:pPr>
        <w:spacing w:line="276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Reports:</w:t>
      </w:r>
    </w:p>
    <w:p w14:paraId="7A7B81C4" w14:textId="08AE1209" w:rsidR="00986C99" w:rsidRDefault="00986C99" w:rsidP="00986C99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Requirements Delivered: </w:t>
      </w:r>
      <w:r w:rsidR="00E421EE">
        <w:rPr>
          <w:rFonts w:asciiTheme="minorBidi" w:hAnsiTheme="minorBidi"/>
        </w:rPr>
        <w:t>2</w:t>
      </w:r>
      <w:r w:rsidR="002F224D">
        <w:rPr>
          <w:rFonts w:asciiTheme="minorBidi" w:hAnsiTheme="minorBidi"/>
        </w:rPr>
        <w:t>3</w:t>
      </w:r>
      <w:r w:rsidR="00E421EE">
        <w:rPr>
          <w:rFonts w:asciiTheme="minorBidi" w:hAnsiTheme="minorBidi"/>
        </w:rPr>
        <w:t>.</w:t>
      </w:r>
      <w:r w:rsidR="002F224D">
        <w:rPr>
          <w:rFonts w:asciiTheme="minorBidi" w:hAnsiTheme="minorBidi"/>
        </w:rPr>
        <w:t>07</w:t>
      </w:r>
      <w:r>
        <w:rPr>
          <w:rFonts w:asciiTheme="minorBidi" w:hAnsiTheme="minorBidi"/>
        </w:rPr>
        <w:t>%</w:t>
      </w:r>
      <w:r w:rsidR="00E421EE">
        <w:rPr>
          <w:rFonts w:asciiTheme="minorBidi" w:hAnsiTheme="minorBidi"/>
        </w:rPr>
        <w:t xml:space="preserve"> (</w:t>
      </w:r>
      <w:r w:rsidR="002F224D">
        <w:rPr>
          <w:rFonts w:asciiTheme="minorBidi" w:hAnsiTheme="minorBidi"/>
        </w:rPr>
        <w:t>9</w:t>
      </w:r>
      <w:r w:rsidR="00E421EE">
        <w:rPr>
          <w:rFonts w:asciiTheme="minorBidi" w:hAnsiTheme="minorBidi"/>
        </w:rPr>
        <w:t>/39)</w:t>
      </w:r>
    </w:p>
    <w:p w14:paraId="4A82EC09" w14:textId="432320BB" w:rsidR="00986C99" w:rsidRDefault="00986C99" w:rsidP="00986C99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Requirements Delivered to Date: </w:t>
      </w:r>
      <w:r w:rsidR="002F224D">
        <w:rPr>
          <w:rFonts w:asciiTheme="minorBidi" w:hAnsiTheme="minorBidi"/>
        </w:rPr>
        <w:t>25.64</w:t>
      </w:r>
      <w:r>
        <w:rPr>
          <w:rFonts w:asciiTheme="minorBidi" w:hAnsiTheme="minorBidi"/>
        </w:rPr>
        <w:t>%</w:t>
      </w:r>
      <w:r w:rsidR="002F224D">
        <w:rPr>
          <w:rFonts w:asciiTheme="minorBidi" w:hAnsiTheme="minorBidi"/>
        </w:rPr>
        <w:t xml:space="preserve"> (10/39)</w:t>
      </w:r>
    </w:p>
    <w:p w14:paraId="02DF32FD" w14:textId="476C6047" w:rsidR="00986C99" w:rsidRDefault="00986C99" w:rsidP="00986C99">
      <w:pPr>
        <w:spacing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Requirements Taken Out of Scope: </w:t>
      </w:r>
      <w:r w:rsidR="00EC2D8C">
        <w:rPr>
          <w:rFonts w:asciiTheme="minorBidi" w:hAnsiTheme="minorBidi"/>
        </w:rPr>
        <w:t>0</w:t>
      </w:r>
    </w:p>
    <w:p w14:paraId="68F47B4D" w14:textId="77777777" w:rsidR="00DD50D7" w:rsidRDefault="00DD50D7" w:rsidP="00986C99">
      <w:pPr>
        <w:spacing w:line="276" w:lineRule="auto"/>
        <w:rPr>
          <w:rFonts w:asciiTheme="minorBidi" w:hAnsiTheme="minorBidi"/>
        </w:rPr>
      </w:pPr>
    </w:p>
    <w:p w14:paraId="4082C472" w14:textId="2DC21110" w:rsidR="00DD50D7" w:rsidRDefault="00DD50D7" w:rsidP="00986C99">
      <w:pPr>
        <w:spacing w:line="276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Burndown Chart:</w:t>
      </w:r>
    </w:p>
    <w:tbl>
      <w:tblPr>
        <w:tblW w:w="7880" w:type="dxa"/>
        <w:tblLook w:val="04A0" w:firstRow="1" w:lastRow="0" w:firstColumn="1" w:lastColumn="0" w:noHBand="0" w:noVBand="1"/>
      </w:tblPr>
      <w:tblGrid>
        <w:gridCol w:w="1120"/>
        <w:gridCol w:w="960"/>
        <w:gridCol w:w="960"/>
        <w:gridCol w:w="1520"/>
        <w:gridCol w:w="1320"/>
        <w:gridCol w:w="2000"/>
      </w:tblGrid>
      <w:tr w:rsidR="00DD50D7" w:rsidRPr="00DD50D7" w14:paraId="10CD6CCA" w14:textId="77777777" w:rsidTr="00DD50D7">
        <w:trPr>
          <w:trHeight w:val="6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000902E" w14:textId="77777777" w:rsidR="00DD50D7" w:rsidRPr="00DD50D7" w:rsidRDefault="00DD50D7" w:rsidP="00DD50D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0A7EB56" w14:textId="77777777" w:rsidR="00DD50D7" w:rsidRPr="00DD50D7" w:rsidRDefault="00DD50D7" w:rsidP="00DD50D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Planned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4FC05AD" w14:textId="77777777" w:rsidR="00DD50D7" w:rsidRPr="00DD50D7" w:rsidRDefault="00DD50D7" w:rsidP="00DD50D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Actual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372A9F9" w14:textId="77777777" w:rsidR="00DD50D7" w:rsidRPr="00DD50D7" w:rsidRDefault="00DD50D7" w:rsidP="00DD50D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Planned Result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0EF7885" w14:textId="77777777" w:rsidR="00DD50D7" w:rsidRPr="00DD50D7" w:rsidRDefault="00DD50D7" w:rsidP="00DD50D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Actual Result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vAlign w:val="bottom"/>
            <w:hideMark/>
          </w:tcPr>
          <w:p w14:paraId="6DEF4F98" w14:textId="77777777" w:rsidR="00DD50D7" w:rsidRPr="00DD50D7" w:rsidRDefault="00DD50D7" w:rsidP="00DD50D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Total Planned Hours </w:t>
            </w:r>
            <w:r w:rsidRPr="00DD50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br/>
              <w:t>For Milestone</w:t>
            </w:r>
          </w:p>
        </w:tc>
      </w:tr>
      <w:tr w:rsidR="00DD50D7" w:rsidRPr="00DD50D7" w14:paraId="43853C49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3D32A85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12/18/2022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712FF7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DE64B2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4C9E7EA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0D2E164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51D63AA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80</w:t>
            </w:r>
          </w:p>
        </w:tc>
      </w:tr>
      <w:tr w:rsidR="00DD50D7" w:rsidRPr="00DD50D7" w14:paraId="43D6D7CE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966A574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12/19/2022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1E64F13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B745004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82E6133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653C0C4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CD82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139C23CF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421E30A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12/20/2022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30FAB02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B20444B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E8BF8C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F093095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8BFC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2C3A6E39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81666FB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12/21/2022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79A08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B0FF963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EDF3A7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4D27F22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1305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2360681B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8A35E84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12/22/2022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6DD7AE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F7ED0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04BFB1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DEC258D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72A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557A0935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4869BF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12/23/2022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1A297F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5B6D404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1F0601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DA23202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5BA8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2626F1E6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5C0138A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12/24/2022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4BA7470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11EEB0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AFEB579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884AD23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EACF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50CAB15B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F1AD135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12/25/2022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D8B12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E0FEE6B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43A57E3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D4A883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7D4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6237D284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B02E27A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12/26/2022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8B723D0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4E58C98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54F9F9A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AAA9E80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803E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408634D2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29405DF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12/27/2022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3B1EF69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3A8035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B55752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87B40D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476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064E8011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7A53B5F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12/28/2022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8E3989C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625E2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EC20070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397AA9F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58BF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0384DC19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C93B63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12/29/2022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C20BA3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44533C5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DDFF85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445F68C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186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73DD9BF5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AFC52CC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12/30/2022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D0119EC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4C6D52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50A9C90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324F584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7B14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143CF027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7B5033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12/31/2022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48F62D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818E1BC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D98A46A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3E85C6A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032F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2C76583F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0D5C5FD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41928C5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43DC75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115154F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0DF3884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D80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3272E9A7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3243BB8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1/2/2023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13E75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69E962D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CF3FE3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76C2A7F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0B8C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6762614B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D7A85CE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1/3/2023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06C1D6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EB001A8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13C67B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562CD1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B263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65D7A9B0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43B7893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1/4/2023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88D82AF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DB40E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155A2C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D52835B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3CD0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1A4F229D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D95B2A3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1/5/2023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2F2C7B2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6E3BF2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A28D338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B3BF0F2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5972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5B828B43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8EF9D5A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1/6/2023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B746800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BC6ADD4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007721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8B08830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7D3F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030E8F31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A257E14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1/7/2023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B629EF4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178E0BE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552944B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C0FCEB9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620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50E42404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0980192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1/8/2023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28135C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1F8E7CF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4E1EC34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A2F7869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0ED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4BA5E403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B46A13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1/9/2023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FA3AD2C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53743EF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435DE39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19B059B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B712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72111FEF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62922F5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32ECFA4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5E0C11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A5C4228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062D83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8E19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316147F5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602FF4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C07E63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169D6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CA1235A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CD6109B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ED24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15830811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C125F9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1/12/2023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E9F8AC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5F5D00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23970F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0AF427E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AD4C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6A5CD09A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ED9244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1/13/2023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B51A929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D35CEB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5A060BD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4AC036F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8BD2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042BA987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5BB9192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1/14/2023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CC378E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07BE7D3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C796E0E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97FF83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037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6B9EEF61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A13437D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1/15/2023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010C2A9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E08CCB2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2A1B9E2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164D82F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6F0C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60C22191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B525C24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1/16/2023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1A5AD5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BF6C6E8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5397AE4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92C30AF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515C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3AAEB973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28EAE4A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1/17/2023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6C114F8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84E1788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6E9810B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7084528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F848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33254F86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C0D3BB4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1/18/2023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B85ACF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8078AF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CA2C85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BEC7843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873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0322FB7C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96890A9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1/19/2023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827A15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7927DE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9F4CD94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7F6542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5B2F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6AC5BC7C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0167C9D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1/20/2023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9B79890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3648ABB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32AE72C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FF36883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482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775189DD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EDCC35A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1/21/2023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63F398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28E9DC0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446A0F3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49947B8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359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7284FBF0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E22E35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1/22/2023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B78446A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E57F1B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24A1E8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081F44B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8D2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60D4928F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2C2202B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1/23/2023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5906BD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E64308B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4A6FA99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4E8789B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8E8D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595D8641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60761E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1/24/2023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443883F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DCED4F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2CD0023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D8B3AF2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35E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66928A1C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3F45350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1/25/2023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2D0CE2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E543ECC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0FA0C54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3B79B8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650E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65CF4150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EC94953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1/26/2023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B0EBB9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F3F3970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78B769F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C52923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593D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7C21524B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B09973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1/27/2023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FA19AE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AB7EAC0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CB5869D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AFA1E1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FEF2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1717CB10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55EF2EC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1/28/2023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699FBF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63D700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D3BCB2E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9EE75AF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897A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50C57C9B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6D5F21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1/29/2023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8B4341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43E4B5E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4DE0ACC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551100C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7154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3DB5C9A4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34A1F0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1/30/2023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95056B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8FDA45A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596D94E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71B3930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B49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74E3BEDD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20568AE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1/31/2023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48D955B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6A79C1A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71C6C55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874DF62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78A9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50AEB7C5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01E0B7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AA8C59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8D73468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3026035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D31B6B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1559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2711ED16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9CCE27F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2/2/2023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41A0B7D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377CB9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9B8958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94D5174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C12E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0F9C9A5A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5C123A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2/3/2023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80D200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04FCE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466040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8B5548A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FD5C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68281999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5DA1FC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2/4/2023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01C7CC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5AA0EC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EDC3FF9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28EFCD0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8ABB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0283A417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56AF179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2/5/2023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2BEA89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5594F2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93FF2B0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54E1DA3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A59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19E0934D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F3AB5F0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2/6/2023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6278C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EC04ACE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2027284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2EFF5D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0250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08CF60F0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77FBB73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2/7/2023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4719BF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4B38E99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7727819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D761BF0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C39E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062E84F1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6C6972E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2/8/2023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BA277D5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DC0218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D4912C8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762681E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E8C4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3D424863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1AECDF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2/9/2023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A1F7FD3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77A35C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9C2D4DD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26D1752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9A5A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626C578F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2DFC1B3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16D1A9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760DDE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EFEF6CE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64F3219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CD42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623F09AF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167E914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A65A631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A57E70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F08A52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9F73A64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D68F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DD50D7" w:rsidRPr="00DD50D7" w14:paraId="5A141CFA" w14:textId="77777777" w:rsidTr="00DD50D7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7636155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2/12/2023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A99BCCB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6EC7316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8080DCD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8064027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DD50D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C100" w14:textId="77777777" w:rsidR="00DD50D7" w:rsidRPr="00DD50D7" w:rsidRDefault="00DD50D7" w:rsidP="00DD50D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</w:tbl>
    <w:p w14:paraId="15C256AC" w14:textId="77777777" w:rsidR="00DD50D7" w:rsidRPr="00DD50D7" w:rsidRDefault="00DD50D7" w:rsidP="00986C99">
      <w:pPr>
        <w:spacing w:line="276" w:lineRule="auto"/>
        <w:rPr>
          <w:rFonts w:asciiTheme="minorBidi" w:hAnsiTheme="minorBidi"/>
          <w:b/>
          <w:bCs/>
        </w:rPr>
      </w:pPr>
    </w:p>
    <w:p w14:paraId="02D48270" w14:textId="2244A719" w:rsidR="00214C62" w:rsidRDefault="00CB76EC" w:rsidP="00986C99">
      <w:pPr>
        <w:spacing w:line="276" w:lineRule="auto"/>
        <w:rPr>
          <w:rFonts w:asciiTheme="minorBidi" w:hAnsiTheme="minorBidi"/>
        </w:rPr>
      </w:pPr>
      <w:r w:rsidRPr="00CB76EC">
        <w:rPr>
          <w:rFonts w:asciiTheme="minorBidi" w:hAnsiTheme="minorBidi"/>
        </w:rPr>
        <w:lastRenderedPageBreak/>
        <w:drawing>
          <wp:inline distT="0" distB="0" distL="0" distR="0" wp14:anchorId="3ECB238D" wp14:editId="10AF46F7">
            <wp:extent cx="5943600" cy="3306445"/>
            <wp:effectExtent l="0" t="0" r="0" b="825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6226" w14:textId="77777777" w:rsidR="00CB76EC" w:rsidRDefault="00CB76EC" w:rsidP="00986C99">
      <w:pPr>
        <w:spacing w:line="276" w:lineRule="auto"/>
        <w:rPr>
          <w:rFonts w:asciiTheme="minorBidi" w:hAnsiTheme="minorBidi"/>
        </w:rPr>
      </w:pPr>
    </w:p>
    <w:p w14:paraId="70ABF36E" w14:textId="1A68CEB1" w:rsidR="00214C62" w:rsidRDefault="00214C62" w:rsidP="00986C99">
      <w:pPr>
        <w:spacing w:line="276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Working Code Demonstration:</w:t>
      </w:r>
    </w:p>
    <w:p w14:paraId="28CE3B97" w14:textId="6E20D548" w:rsidR="00214C62" w:rsidRDefault="00EC70F4" w:rsidP="00986C99">
      <w:pPr>
        <w:spacing w:line="276" w:lineRule="auto"/>
      </w:pPr>
      <w:hyperlink r:id="rId6" w:history="1">
        <w:r w:rsidRPr="005C7CC4">
          <w:rPr>
            <w:rStyle w:val="Hyperlink"/>
          </w:rPr>
          <w:t>https://www.loom.com/share/8e357a5ff19c49e3be63a3e18ac2f47a</w:t>
        </w:r>
      </w:hyperlink>
    </w:p>
    <w:p w14:paraId="707FB558" w14:textId="77777777" w:rsidR="00EC70F4" w:rsidRDefault="00EC70F4" w:rsidP="00986C99">
      <w:pPr>
        <w:spacing w:line="276" w:lineRule="auto"/>
        <w:rPr>
          <w:rFonts w:asciiTheme="minorBidi" w:hAnsiTheme="minorBidi"/>
        </w:rPr>
      </w:pPr>
    </w:p>
    <w:p w14:paraId="175AAC76" w14:textId="78AE0D77" w:rsidR="00F74BBC" w:rsidRDefault="00F74BBC" w:rsidP="00986C99">
      <w:pPr>
        <w:spacing w:line="276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GitHub Link:</w:t>
      </w:r>
    </w:p>
    <w:p w14:paraId="7C60E7CB" w14:textId="796CAA5A" w:rsidR="00F74BBC" w:rsidRDefault="00000000" w:rsidP="00986C99">
      <w:pPr>
        <w:spacing w:line="276" w:lineRule="auto"/>
        <w:rPr>
          <w:rFonts w:asciiTheme="minorBidi" w:hAnsiTheme="minorBidi"/>
        </w:rPr>
      </w:pPr>
      <w:hyperlink r:id="rId7" w:history="1">
        <w:r w:rsidR="00F74BBC" w:rsidRPr="00656035">
          <w:rPr>
            <w:rStyle w:val="Hyperlink"/>
            <w:rFonts w:asciiTheme="minorBidi" w:hAnsiTheme="minorBidi"/>
          </w:rPr>
          <w:t>https://github.com/Giovanni-E-Martinez/Senior-Capstone</w:t>
        </w:r>
      </w:hyperlink>
    </w:p>
    <w:p w14:paraId="23C270C4" w14:textId="77777777" w:rsidR="00F74BBC" w:rsidRPr="00F74BBC" w:rsidRDefault="00F74BBC" w:rsidP="00986C99">
      <w:pPr>
        <w:spacing w:line="276" w:lineRule="auto"/>
        <w:rPr>
          <w:rFonts w:asciiTheme="minorBidi" w:hAnsiTheme="minorBidi"/>
        </w:rPr>
      </w:pPr>
    </w:p>
    <w:sectPr w:rsidR="00F74BBC" w:rsidRPr="00F7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17EAC"/>
    <w:multiLevelType w:val="hybridMultilevel"/>
    <w:tmpl w:val="49AC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19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B5"/>
    <w:rsid w:val="000E18CF"/>
    <w:rsid w:val="00214C62"/>
    <w:rsid w:val="00232F8E"/>
    <w:rsid w:val="002915BC"/>
    <w:rsid w:val="002C25B4"/>
    <w:rsid w:val="002F224D"/>
    <w:rsid w:val="00391427"/>
    <w:rsid w:val="0039406D"/>
    <w:rsid w:val="003C437A"/>
    <w:rsid w:val="003F250F"/>
    <w:rsid w:val="0041173C"/>
    <w:rsid w:val="00427A99"/>
    <w:rsid w:val="00453C2A"/>
    <w:rsid w:val="0048134D"/>
    <w:rsid w:val="004846DE"/>
    <w:rsid w:val="005706CB"/>
    <w:rsid w:val="005F791E"/>
    <w:rsid w:val="00634D39"/>
    <w:rsid w:val="006362B5"/>
    <w:rsid w:val="006419A0"/>
    <w:rsid w:val="006C4AC3"/>
    <w:rsid w:val="006E0DEC"/>
    <w:rsid w:val="00712B8F"/>
    <w:rsid w:val="00712D58"/>
    <w:rsid w:val="00713D93"/>
    <w:rsid w:val="007A4FA9"/>
    <w:rsid w:val="00955ED9"/>
    <w:rsid w:val="009648E8"/>
    <w:rsid w:val="00982721"/>
    <w:rsid w:val="00986C99"/>
    <w:rsid w:val="009B1D9B"/>
    <w:rsid w:val="00AD1A1E"/>
    <w:rsid w:val="00B176DC"/>
    <w:rsid w:val="00B35BF5"/>
    <w:rsid w:val="00CB76EC"/>
    <w:rsid w:val="00D14911"/>
    <w:rsid w:val="00D370BF"/>
    <w:rsid w:val="00D52C35"/>
    <w:rsid w:val="00D72CFE"/>
    <w:rsid w:val="00DA6FCD"/>
    <w:rsid w:val="00DD50D7"/>
    <w:rsid w:val="00E421EE"/>
    <w:rsid w:val="00E456FF"/>
    <w:rsid w:val="00E53C62"/>
    <w:rsid w:val="00E65967"/>
    <w:rsid w:val="00E73C49"/>
    <w:rsid w:val="00E85B10"/>
    <w:rsid w:val="00EC2D8C"/>
    <w:rsid w:val="00EC70F4"/>
    <w:rsid w:val="00ED43DC"/>
    <w:rsid w:val="00F028FC"/>
    <w:rsid w:val="00F65A74"/>
    <w:rsid w:val="00F72D35"/>
    <w:rsid w:val="00F74BBC"/>
    <w:rsid w:val="00FB10F5"/>
    <w:rsid w:val="00FD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30F1"/>
  <w15:chartTrackingRefBased/>
  <w15:docId w15:val="{F086914D-237A-4AF5-B9AA-395580EF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2B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5B4"/>
    <w:pPr>
      <w:spacing w:after="160" w:line="25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986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4C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ovanni-E-Martinez/Senior-Capst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om.com/share/8e357a5ff19c49e3be63a3e18ac2f47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\OneDrive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Template.dotx</Template>
  <TotalTime>173</TotalTime>
  <Pages>5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martinez</dc:creator>
  <cp:keywords/>
  <dc:description/>
  <cp:lastModifiedBy>giovanni martinez</cp:lastModifiedBy>
  <cp:revision>49</cp:revision>
  <dcterms:created xsi:type="dcterms:W3CDTF">2022-12-18T06:24:00Z</dcterms:created>
  <dcterms:modified xsi:type="dcterms:W3CDTF">2023-02-13T05:47:00Z</dcterms:modified>
</cp:coreProperties>
</file>